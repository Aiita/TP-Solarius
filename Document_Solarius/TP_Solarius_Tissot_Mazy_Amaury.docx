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3C9F" w14:textId="187FB75B" w:rsidR="00B46725" w:rsidRPr="00596D30" w:rsidRDefault="00596D30" w:rsidP="00B46725">
      <w:pPr>
        <w:pStyle w:val="Title"/>
        <w:rPr>
          <w:b/>
          <w:bCs/>
          <w:u w:val="single"/>
        </w:rPr>
      </w:pPr>
      <w:r w:rsidRPr="00596D30">
        <w:rPr>
          <w:b/>
          <w:bCs/>
          <w:u w:val="single"/>
        </w:rPr>
        <w:t>TP Solarius</w:t>
      </w:r>
    </w:p>
    <w:p w14:paraId="7CEC9685" w14:textId="77777777" w:rsidR="00B46725" w:rsidRDefault="00B46725" w:rsidP="00B46725">
      <w:pPr>
        <w:pStyle w:val="ContactHeading"/>
      </w:pPr>
      <w:r>
        <w:t>By</w:t>
      </w:r>
    </w:p>
    <w:p w14:paraId="1B5768B3" w14:textId="0735F8D1" w:rsidR="00B46725" w:rsidRDefault="00B3375C" w:rsidP="00B46725">
      <w:pPr>
        <w:pStyle w:val="ContactInfo"/>
      </w:pPr>
      <w:r>
        <w:t>Amaury Tissot Mazy</w:t>
      </w:r>
    </w:p>
    <w:p w14:paraId="03586297" w14:textId="48453F3E" w:rsidR="003C1E78" w:rsidRDefault="00B3375C" w:rsidP="003C1E78">
      <w:pPr>
        <w:pStyle w:val="ContactInfo"/>
      </w:pPr>
      <w:r>
        <w:t>Info</w:t>
      </w:r>
    </w:p>
    <w:p w14:paraId="70CAD9E0" w14:textId="0612503E" w:rsidR="003C1E78" w:rsidRDefault="00B3375C" w:rsidP="003C1E78">
      <w:pPr>
        <w:pStyle w:val="ContactInfo"/>
      </w:pPr>
      <w:r>
        <w:t>Flandrois Nicolas</w:t>
      </w:r>
    </w:p>
    <w:sdt>
      <w:sdtPr>
        <w:alias w:val="Heading 1:"/>
        <w:tag w:val="Heading 1:"/>
        <w:id w:val="408363205"/>
        <w:placeholder>
          <w:docPart w:val="0D39A7FB6A6849EA93B76B88084F84C0"/>
        </w:placeholder>
        <w:temporary/>
        <w:showingPlcHdr/>
        <w15:appearance w15:val="hidden"/>
      </w:sdtPr>
      <w:sdtEndPr/>
      <w:sdtContent>
        <w:p w14:paraId="311547DC" w14:textId="77777777" w:rsidR="002D6D73" w:rsidRDefault="00122300">
          <w:pPr>
            <w:pStyle w:val="Heading1"/>
          </w:pPr>
          <w:r>
            <w:t>Get Started Right Away</w:t>
          </w:r>
        </w:p>
      </w:sdtContent>
    </w:sdt>
    <w:p w14:paraId="1A4C70E3" w14:textId="1E9E8BA5" w:rsidR="00A05C1E" w:rsidRDefault="00A05C1E"/>
    <w:p w14:paraId="138DC61B" w14:textId="40F5C809" w:rsidR="00A05C1E" w:rsidRDefault="00A05C1E"/>
    <w:p w14:paraId="3007D886" w14:textId="380A6758" w:rsidR="00A05C1E" w:rsidRDefault="00A05C1E"/>
    <w:p w14:paraId="022B6C92" w14:textId="56F0C919" w:rsidR="00A05C1E" w:rsidRDefault="00A05C1E"/>
    <w:p w14:paraId="6E5F966E" w14:textId="641ADC57" w:rsidR="00A05C1E" w:rsidRDefault="00A05C1E"/>
    <w:p w14:paraId="7B0F919B" w14:textId="77777777" w:rsidR="00A05C1E" w:rsidRDefault="00A05C1E"/>
    <w:sectPr w:rsidR="00A05C1E" w:rsidSect="009B0674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1C873" w14:textId="77777777" w:rsidR="00F82A78" w:rsidRDefault="00F82A78">
      <w:pPr>
        <w:spacing w:line="240" w:lineRule="auto"/>
      </w:pPr>
      <w:r>
        <w:separator/>
      </w:r>
    </w:p>
  </w:endnote>
  <w:endnote w:type="continuationSeparator" w:id="0">
    <w:p w14:paraId="40B66202" w14:textId="77777777" w:rsidR="00F82A78" w:rsidRDefault="00F82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124121"/>
      <w:docPartObj>
        <w:docPartGallery w:val="Page Numbers (Bottom of Page)"/>
        <w:docPartUnique/>
      </w:docPartObj>
    </w:sdtPr>
    <w:sdtEndPr/>
    <w:sdtContent>
      <w:p w14:paraId="7A2CC183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5C5D" w14:textId="77777777" w:rsidR="00F82A78" w:rsidRDefault="00F82A78">
      <w:pPr>
        <w:spacing w:line="240" w:lineRule="auto"/>
      </w:pPr>
      <w:r>
        <w:separator/>
      </w:r>
    </w:p>
  </w:footnote>
  <w:footnote w:type="continuationSeparator" w:id="0">
    <w:p w14:paraId="02671F5E" w14:textId="77777777" w:rsidR="00F82A78" w:rsidRDefault="00F82A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9E627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480698BD" wp14:editId="401E7762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AB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E"/>
    <w:rsid w:val="00016917"/>
    <w:rsid w:val="000228C0"/>
    <w:rsid w:val="00122300"/>
    <w:rsid w:val="00164D64"/>
    <w:rsid w:val="001668E8"/>
    <w:rsid w:val="001757CD"/>
    <w:rsid w:val="00190922"/>
    <w:rsid w:val="00192BA9"/>
    <w:rsid w:val="001C30B8"/>
    <w:rsid w:val="002A5548"/>
    <w:rsid w:val="002D6D73"/>
    <w:rsid w:val="002F1C41"/>
    <w:rsid w:val="003C1E78"/>
    <w:rsid w:val="003E1CD2"/>
    <w:rsid w:val="00430D21"/>
    <w:rsid w:val="0047082C"/>
    <w:rsid w:val="00492067"/>
    <w:rsid w:val="00541D83"/>
    <w:rsid w:val="00566A88"/>
    <w:rsid w:val="00596D30"/>
    <w:rsid w:val="006C287D"/>
    <w:rsid w:val="006E4ED3"/>
    <w:rsid w:val="00712D08"/>
    <w:rsid w:val="00717041"/>
    <w:rsid w:val="00776ECC"/>
    <w:rsid w:val="007A0A5B"/>
    <w:rsid w:val="007B00EB"/>
    <w:rsid w:val="007B5BFF"/>
    <w:rsid w:val="00882E6A"/>
    <w:rsid w:val="009466EC"/>
    <w:rsid w:val="009B0674"/>
    <w:rsid w:val="00A05C1E"/>
    <w:rsid w:val="00AA480C"/>
    <w:rsid w:val="00B3375C"/>
    <w:rsid w:val="00B46725"/>
    <w:rsid w:val="00EF74E1"/>
    <w:rsid w:val="00F72A56"/>
    <w:rsid w:val="00F82A78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B431D3"/>
  <w15:chartTrackingRefBased/>
  <w15:docId w15:val="{33D8899B-926F-4031-A289-CCA2CE2B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sso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39A7FB6A6849EA93B76B88084F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172F-E9A5-40AA-9165-F769CE82AB1D}"/>
      </w:docPartPr>
      <w:docPartBody>
        <w:p w:rsidR="008E38C2" w:rsidRDefault="0017597E">
          <w:pPr>
            <w:pStyle w:val="0D39A7FB6A6849EA93B76B88084F84C0"/>
          </w:pPr>
          <w:r>
            <w:t>Get Started Right Away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7E"/>
    <w:rsid w:val="0017597E"/>
    <w:rsid w:val="008E38C2"/>
    <w:rsid w:val="00D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69589C97E44018A900895EC1431CA4">
    <w:name w:val="ED69589C97E44018A900895EC1431CA4"/>
  </w:style>
  <w:style w:type="paragraph" w:customStyle="1" w:styleId="242CFD557C444AB482EA6E4BBFC02187">
    <w:name w:val="242CFD557C444AB482EA6E4BBFC02187"/>
  </w:style>
  <w:style w:type="paragraph" w:customStyle="1" w:styleId="83B54AC8F59A4F36B4AFA4D562D068AE">
    <w:name w:val="83B54AC8F59A4F36B4AFA4D562D068AE"/>
  </w:style>
  <w:style w:type="paragraph" w:customStyle="1" w:styleId="0D39A7FB6A6849EA93B76B88084F84C0">
    <w:name w:val="0D39A7FB6A6849EA93B76B88084F84C0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color w:val="44546A" w:themeColor="text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27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Amaury Tissot Mazy</dc:creator>
  <cp:lastModifiedBy>Amaury</cp:lastModifiedBy>
  <cp:revision>4</cp:revision>
  <dcterms:created xsi:type="dcterms:W3CDTF">2021-06-01T14:03:00Z</dcterms:created>
  <dcterms:modified xsi:type="dcterms:W3CDTF">2021-06-16T13:56:00Z</dcterms:modified>
  <cp:contentStatus/>
</cp:coreProperties>
</file>