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23C9F" w14:textId="187FB75B" w:rsidR="00B46725" w:rsidRPr="00596D30" w:rsidRDefault="00596D30" w:rsidP="00B46725">
      <w:pPr>
        <w:pStyle w:val="Title"/>
        <w:rPr>
          <w:b/>
          <w:bCs/>
          <w:u w:val="single"/>
        </w:rPr>
      </w:pPr>
      <w:r w:rsidRPr="00596D30">
        <w:rPr>
          <w:b/>
          <w:bCs/>
          <w:u w:val="single"/>
        </w:rPr>
        <w:t>TP Solarius</w:t>
      </w:r>
    </w:p>
    <w:p w14:paraId="7CEC9685" w14:textId="77777777" w:rsidR="00B46725" w:rsidRDefault="00B46725" w:rsidP="00B46725">
      <w:pPr>
        <w:pStyle w:val="ContactHeading"/>
      </w:pPr>
      <w:r>
        <w:t>By</w:t>
      </w:r>
    </w:p>
    <w:sdt>
      <w:sdtPr>
        <w:alias w:val="Your Name:"/>
        <w:tag w:val="Your Name:"/>
        <w:id w:val="-1481606846"/>
        <w:placeholder>
          <w:docPart w:val="ED69589C97E44018A900895EC1431CA4"/>
        </w:placeholder>
        <w:temporary/>
        <w:showingPlcHdr/>
        <w15:appearance w15:val="hidden"/>
      </w:sdtPr>
      <w:sdtEndPr/>
      <w:sdtContent>
        <w:p w14:paraId="1B5768B3" w14:textId="77777777" w:rsidR="00B46725" w:rsidRDefault="00B46725" w:rsidP="00B46725">
          <w:pPr>
            <w:pStyle w:val="ContactInfo"/>
          </w:pPr>
          <w:r>
            <w:t>Your Name</w:t>
          </w:r>
        </w:p>
      </w:sdtContent>
    </w:sdt>
    <w:sdt>
      <w:sdtPr>
        <w:alias w:val="Course Title:"/>
        <w:tag w:val="Course Title:"/>
        <w:id w:val="-1174801686"/>
        <w:placeholder>
          <w:docPart w:val="242CFD557C444AB482EA6E4BBFC02187"/>
        </w:placeholder>
        <w:temporary/>
        <w:showingPlcHdr/>
        <w15:appearance w15:val="hidden"/>
      </w:sdtPr>
      <w:sdtEndPr/>
      <w:sdtContent>
        <w:p w14:paraId="03586297" w14:textId="77777777" w:rsidR="003C1E78" w:rsidRDefault="003C1E78" w:rsidP="003C1E78">
          <w:pPr>
            <w:pStyle w:val="ContactInfo"/>
          </w:pPr>
          <w:r>
            <w:t>Course Title</w:t>
          </w:r>
        </w:p>
      </w:sdtContent>
    </w:sdt>
    <w:sdt>
      <w:sdtPr>
        <w:alias w:val="Teacher’s Name:"/>
        <w:tag w:val="Teacher’s Name:"/>
        <w:id w:val="-1418863600"/>
        <w:placeholder>
          <w:docPart w:val="83B54AC8F59A4F36B4AFA4D562D068AE"/>
        </w:placeholder>
        <w:temporary/>
        <w:showingPlcHdr/>
        <w15:appearance w15:val="hidden"/>
      </w:sdtPr>
      <w:sdtEndPr/>
      <w:sdtContent>
        <w:p w14:paraId="70CAD9E0" w14:textId="77777777" w:rsidR="003C1E78" w:rsidRDefault="003C1E78" w:rsidP="003C1E78">
          <w:pPr>
            <w:pStyle w:val="ContactInfo"/>
          </w:pPr>
          <w:r>
            <w:t>Teacher’s Name</w:t>
          </w:r>
        </w:p>
      </w:sdtContent>
    </w:sdt>
    <w:sdt>
      <w:sdtPr>
        <w:alias w:val="Heading 1:"/>
        <w:tag w:val="Heading 1:"/>
        <w:id w:val="408363205"/>
        <w:placeholder>
          <w:docPart w:val="0D39A7FB6A6849EA93B76B88084F84C0"/>
        </w:placeholder>
        <w:temporary/>
        <w:showingPlcHdr/>
        <w15:appearance w15:val="hidden"/>
      </w:sdtPr>
      <w:sdtEndPr/>
      <w:sdtContent>
        <w:p w14:paraId="311547DC" w14:textId="77777777" w:rsidR="002D6D73" w:rsidRDefault="00122300">
          <w:pPr>
            <w:pStyle w:val="Heading1"/>
          </w:pPr>
          <w:r>
            <w:t>Get Started Right Away</w:t>
          </w:r>
        </w:p>
      </w:sdtContent>
    </w:sdt>
    <w:p w14:paraId="1A4C70E3" w14:textId="1E9E8BA5" w:rsidR="00A05C1E" w:rsidRDefault="00A05C1E"/>
    <w:p w14:paraId="138DC61B" w14:textId="40F5C809" w:rsidR="00A05C1E" w:rsidRDefault="00A05C1E"/>
    <w:p w14:paraId="3007D886" w14:textId="380A6758" w:rsidR="00A05C1E" w:rsidRDefault="00A05C1E"/>
    <w:p w14:paraId="022B6C92" w14:textId="56F0C919" w:rsidR="00A05C1E" w:rsidRDefault="00A05C1E"/>
    <w:p w14:paraId="6E5F966E" w14:textId="641ADC57" w:rsidR="00A05C1E" w:rsidRDefault="00A05C1E"/>
    <w:p w14:paraId="7B0F919B" w14:textId="77777777" w:rsidR="00A05C1E" w:rsidRDefault="00A05C1E"/>
    <w:sectPr w:rsidR="00A05C1E" w:rsidSect="009B0674">
      <w:footerReference w:type="default" r:id="rId7"/>
      <w:headerReference w:type="first" r:id="rId8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960F1" w14:textId="77777777" w:rsidR="001757CD" w:rsidRDefault="001757CD">
      <w:pPr>
        <w:spacing w:line="240" w:lineRule="auto"/>
      </w:pPr>
      <w:r>
        <w:separator/>
      </w:r>
    </w:p>
  </w:endnote>
  <w:endnote w:type="continuationSeparator" w:id="0">
    <w:p w14:paraId="630738B8" w14:textId="77777777" w:rsidR="001757CD" w:rsidRDefault="001757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7124121"/>
      <w:docPartObj>
        <w:docPartGallery w:val="Page Numbers (Bottom of Page)"/>
        <w:docPartUnique/>
      </w:docPartObj>
    </w:sdtPr>
    <w:sdtEndPr/>
    <w:sdtContent>
      <w:p w14:paraId="7A2CC183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AEAB1" w14:textId="77777777" w:rsidR="001757CD" w:rsidRDefault="001757CD">
      <w:pPr>
        <w:spacing w:line="240" w:lineRule="auto"/>
      </w:pPr>
      <w:r>
        <w:separator/>
      </w:r>
    </w:p>
  </w:footnote>
  <w:footnote w:type="continuationSeparator" w:id="0">
    <w:p w14:paraId="1959A733" w14:textId="77777777" w:rsidR="001757CD" w:rsidRDefault="001757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9E627" w14:textId="77777777"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480698BD" wp14:editId="401E7762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8" name="Picture 8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4ABF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1E"/>
    <w:rsid w:val="00016917"/>
    <w:rsid w:val="000228C0"/>
    <w:rsid w:val="00122300"/>
    <w:rsid w:val="00164D64"/>
    <w:rsid w:val="001668E8"/>
    <w:rsid w:val="001757CD"/>
    <w:rsid w:val="00190922"/>
    <w:rsid w:val="00192BA9"/>
    <w:rsid w:val="001C30B8"/>
    <w:rsid w:val="002A5548"/>
    <w:rsid w:val="002D6D73"/>
    <w:rsid w:val="002F1C41"/>
    <w:rsid w:val="003C1E78"/>
    <w:rsid w:val="003E1CD2"/>
    <w:rsid w:val="00430D21"/>
    <w:rsid w:val="0047082C"/>
    <w:rsid w:val="00492067"/>
    <w:rsid w:val="00541D83"/>
    <w:rsid w:val="00566A88"/>
    <w:rsid w:val="00596D30"/>
    <w:rsid w:val="006C287D"/>
    <w:rsid w:val="006E4ED3"/>
    <w:rsid w:val="00712D08"/>
    <w:rsid w:val="00717041"/>
    <w:rsid w:val="00776ECC"/>
    <w:rsid w:val="007A0A5B"/>
    <w:rsid w:val="007B00EB"/>
    <w:rsid w:val="007B5BFF"/>
    <w:rsid w:val="00882E6A"/>
    <w:rsid w:val="009466EC"/>
    <w:rsid w:val="009B0674"/>
    <w:rsid w:val="00A05C1E"/>
    <w:rsid w:val="00AA480C"/>
    <w:rsid w:val="00B46725"/>
    <w:rsid w:val="00EF74E1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B431D3"/>
  <w15:chartTrackingRefBased/>
  <w15:docId w15:val="{33D8899B-926F-4031-A289-CCA2CE2B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5A1E34" w:themeColor="accent1" w:themeShade="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sso\AppData\Roaming\Microsoft\Templates\Student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D69589C97E44018A900895EC1431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C1C5C-8F36-4D56-8B81-AEA7836ACBA2}"/>
      </w:docPartPr>
      <w:docPartBody>
        <w:p w:rsidR="00000000" w:rsidRDefault="0017597E">
          <w:pPr>
            <w:pStyle w:val="ED69589C97E44018A900895EC1431CA4"/>
          </w:pPr>
          <w:r>
            <w:t>Your Name</w:t>
          </w:r>
        </w:p>
      </w:docPartBody>
    </w:docPart>
    <w:docPart>
      <w:docPartPr>
        <w:name w:val="242CFD557C444AB482EA6E4BBFC02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09E628-2E13-44ED-8393-E4549D14541F}"/>
      </w:docPartPr>
      <w:docPartBody>
        <w:p w:rsidR="00000000" w:rsidRDefault="0017597E">
          <w:pPr>
            <w:pStyle w:val="242CFD557C444AB482EA6E4BBFC02187"/>
          </w:pPr>
          <w:r>
            <w:t>Course Title</w:t>
          </w:r>
        </w:p>
      </w:docPartBody>
    </w:docPart>
    <w:docPart>
      <w:docPartPr>
        <w:name w:val="83B54AC8F59A4F36B4AFA4D562D06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7B851-56DB-4AB7-A100-534C6C7DF377}"/>
      </w:docPartPr>
      <w:docPartBody>
        <w:p w:rsidR="00000000" w:rsidRDefault="0017597E">
          <w:pPr>
            <w:pStyle w:val="83B54AC8F59A4F36B4AFA4D562D068AE"/>
          </w:pPr>
          <w:r>
            <w:t>Teacher’s Name</w:t>
          </w:r>
        </w:p>
      </w:docPartBody>
    </w:docPart>
    <w:docPart>
      <w:docPartPr>
        <w:name w:val="0D39A7FB6A6849EA93B76B88084F8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4172F-E9A5-40AA-9165-F769CE82AB1D}"/>
      </w:docPartPr>
      <w:docPartBody>
        <w:p w:rsidR="00000000" w:rsidRDefault="0017597E">
          <w:pPr>
            <w:pStyle w:val="0D39A7FB6A6849EA93B76B88084F84C0"/>
          </w:pPr>
          <w:r>
            <w:t>Get Started Right Away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num w:numId="1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7E"/>
    <w:rsid w:val="0017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2E2FFD71394D65853C97B0B404974B">
    <w:name w:val="772E2FFD71394D65853C97B0B404974B"/>
  </w:style>
  <w:style w:type="paragraph" w:customStyle="1" w:styleId="ED69589C97E44018A900895EC1431CA4">
    <w:name w:val="ED69589C97E44018A900895EC1431CA4"/>
  </w:style>
  <w:style w:type="paragraph" w:customStyle="1" w:styleId="242CFD557C444AB482EA6E4BBFC02187">
    <w:name w:val="242CFD557C444AB482EA6E4BBFC02187"/>
  </w:style>
  <w:style w:type="paragraph" w:customStyle="1" w:styleId="83B54AC8F59A4F36B4AFA4D562D068AE">
    <w:name w:val="83B54AC8F59A4F36B4AFA4D562D068AE"/>
  </w:style>
  <w:style w:type="paragraph" w:customStyle="1" w:styleId="0D39A7FB6A6849EA93B76B88084F84C0">
    <w:name w:val="0D39A7FB6A6849EA93B76B88084F84C0"/>
  </w:style>
  <w:style w:type="paragraph" w:customStyle="1" w:styleId="6EC999200A0B4C1FAC32656FB3CBA96B">
    <w:name w:val="6EC999200A0B4C1FAC32656FB3CBA96B"/>
  </w:style>
  <w:style w:type="paragraph" w:customStyle="1" w:styleId="F71A0514F6494A2386841F228EBCE36D">
    <w:name w:val="F71A0514F6494A2386841F228EBCE36D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64" w:lineRule="auto"/>
    </w:pPr>
    <w:rPr>
      <w:color w:val="44546A" w:themeColor="text2"/>
      <w:lang w:eastAsia="ja-JP"/>
    </w:rPr>
  </w:style>
  <w:style w:type="paragraph" w:customStyle="1" w:styleId="29A5FA6C34964A43A57C6C70305A1BF5">
    <w:name w:val="29A5FA6C34964A43A57C6C70305A1BF5"/>
  </w:style>
  <w:style w:type="paragraph" w:customStyle="1" w:styleId="C303EC1AEDBE4EF2AD20ED92C5176AFF">
    <w:name w:val="C303EC1AEDBE4EF2AD20ED92C5176AFF"/>
  </w:style>
  <w:style w:type="paragraph" w:customStyle="1" w:styleId="0956B2317EEB44DD804278CC1F7FEA5D">
    <w:name w:val="0956B2317EEB44DD804278CC1F7FEA5D"/>
  </w:style>
  <w:style w:type="paragraph" w:customStyle="1" w:styleId="6465A3896D41454ABD1239528F25D166">
    <w:name w:val="6465A3896D41454ABD1239528F25D166"/>
  </w:style>
  <w:style w:type="paragraph" w:customStyle="1" w:styleId="677185EDBCA84B1A89BB406918962467">
    <w:name w:val="677185EDBCA84B1A89BB406918962467"/>
  </w:style>
  <w:style w:type="paragraph" w:customStyle="1" w:styleId="0707F1689214441288DF9C0A921019FF">
    <w:name w:val="0707F1689214441288DF9C0A921019FF"/>
  </w:style>
  <w:style w:type="paragraph" w:customStyle="1" w:styleId="B953DDC1034D42E2935D21A452E1F930">
    <w:name w:val="B953DDC1034D42E2935D21A452E1F9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</Template>
  <TotalTime>26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Amaury Tissot Mazy</dc:creator>
  <cp:lastModifiedBy>Amaury</cp:lastModifiedBy>
  <cp:revision>3</cp:revision>
  <dcterms:created xsi:type="dcterms:W3CDTF">2021-06-01T14:03:00Z</dcterms:created>
  <dcterms:modified xsi:type="dcterms:W3CDTF">2021-06-01T14:29:00Z</dcterms:modified>
  <cp:contentStatus/>
</cp:coreProperties>
</file>